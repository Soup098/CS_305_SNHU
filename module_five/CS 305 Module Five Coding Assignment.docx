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54421901" w:rsidR="001C6ACB" w:rsidRPr="008F1ED6" w:rsidRDefault="002E5F1E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AES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2E15C76C" w:rsidR="00363F13" w:rsidRPr="008F1ED6" w:rsidRDefault="002E5F1E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Refer to module four assignment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1150886" w14:textId="12B3B2CA" w:rsidR="00363F13" w:rsidRPr="008F1ED6" w:rsidRDefault="00363F13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screenshot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3EF4BF11" w14:textId="77777777" w:rsidR="0035598A" w:rsidRPr="008F1ED6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5598A" w:rsidRPr="008F1E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97236" w14:textId="77777777" w:rsidR="00D060C6" w:rsidRDefault="00D060C6" w:rsidP="0035598A">
      <w:pPr>
        <w:spacing w:after="0" w:line="240" w:lineRule="auto"/>
      </w:pPr>
      <w:r>
        <w:separator/>
      </w:r>
    </w:p>
  </w:endnote>
  <w:endnote w:type="continuationSeparator" w:id="0">
    <w:p w14:paraId="11ACE7D5" w14:textId="77777777" w:rsidR="00D060C6" w:rsidRDefault="00D060C6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21F7B" w14:textId="77777777" w:rsidR="00D060C6" w:rsidRDefault="00D060C6" w:rsidP="0035598A">
      <w:pPr>
        <w:spacing w:after="0" w:line="240" w:lineRule="auto"/>
      </w:pPr>
      <w:r>
        <w:separator/>
      </w:r>
    </w:p>
  </w:footnote>
  <w:footnote w:type="continuationSeparator" w:id="0">
    <w:p w14:paraId="6FD672DB" w14:textId="77777777" w:rsidR="00D060C6" w:rsidRDefault="00D060C6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2E5F1E"/>
    <w:rsid w:val="00343E73"/>
    <w:rsid w:val="0035598A"/>
    <w:rsid w:val="00363F13"/>
    <w:rsid w:val="003B0D86"/>
    <w:rsid w:val="004B49A4"/>
    <w:rsid w:val="004C5E0F"/>
    <w:rsid w:val="004F1C48"/>
    <w:rsid w:val="00510C3F"/>
    <w:rsid w:val="00593EC3"/>
    <w:rsid w:val="005C0980"/>
    <w:rsid w:val="006A51DF"/>
    <w:rsid w:val="00713294"/>
    <w:rsid w:val="00785998"/>
    <w:rsid w:val="0085168C"/>
    <w:rsid w:val="008C05BD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C7615D"/>
    <w:rsid w:val="00D060C6"/>
    <w:rsid w:val="00D539BB"/>
    <w:rsid w:val="00DD2E3B"/>
    <w:rsid w:val="00E41086"/>
    <w:rsid w:val="00E61DA4"/>
    <w:rsid w:val="00E91FB2"/>
    <w:rsid w:val="00F0252E"/>
    <w:rsid w:val="00F6521E"/>
    <w:rsid w:val="00F93B31"/>
    <w:rsid w:val="00FA0993"/>
    <w:rsid w:val="00FA7E61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Alex S</cp:lastModifiedBy>
  <cp:revision>3</cp:revision>
  <dcterms:created xsi:type="dcterms:W3CDTF">2024-11-30T05:28:00Z</dcterms:created>
  <dcterms:modified xsi:type="dcterms:W3CDTF">2024-12-04T03:47:00Z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